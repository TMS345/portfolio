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5844" w14:textId="7B93EDA2" w:rsidR="004400C6" w:rsidRPr="00D70F1C" w:rsidRDefault="004400C6" w:rsidP="006D6CCC">
      <w:pPr>
        <w:pStyle w:val="Title"/>
        <w:pBdr>
          <w:bottom w:val="none" w:sz="0" w:space="0" w:color="auto"/>
        </w:pBdr>
        <w:spacing w:line="240" w:lineRule="auto"/>
        <w:jc w:val="center"/>
        <w:rPr>
          <w:rFonts w:ascii="Garamond" w:hAnsi="Garamond" w:cstheme="majorHAnsi"/>
          <w:b/>
          <w:bCs/>
          <w:color w:val="auto"/>
          <w:sz w:val="38"/>
          <w:szCs w:val="38"/>
        </w:rPr>
      </w:pPr>
      <w:r w:rsidRPr="00D70F1C">
        <w:rPr>
          <w:rFonts w:ascii="Garamond" w:hAnsi="Garamond" w:cstheme="majorHAnsi"/>
          <w:b/>
          <w:bCs/>
          <w:color w:val="auto"/>
          <w:sz w:val="38"/>
          <w:szCs w:val="38"/>
        </w:rPr>
        <w:t>Gershom Gbadebo</w:t>
      </w:r>
    </w:p>
    <w:p w14:paraId="3B9193D3" w14:textId="794BFEDF" w:rsidR="0063648C" w:rsidRDefault="00000000" w:rsidP="00316A3B">
      <w:pPr>
        <w:pStyle w:val="Heading1"/>
        <w:pBdr>
          <w:bottom w:val="none" w:sz="0" w:space="0" w:color="auto"/>
        </w:pBdr>
        <w:spacing w:before="0" w:line="240" w:lineRule="auto"/>
        <w:jc w:val="center"/>
        <w:rPr>
          <w:rStyle w:val="Hyperlink"/>
          <w:rFonts w:ascii="Garamond" w:hAnsi="Garamond" w:cstheme="majorHAnsi"/>
          <w:caps w:val="0"/>
          <w:sz w:val="21"/>
          <w:szCs w:val="21"/>
        </w:rPr>
      </w:pPr>
      <w:hyperlink r:id="rId11" w:history="1">
        <w:r w:rsidR="00C8174F" w:rsidRPr="0064357E">
          <w:rPr>
            <w:rStyle w:val="Hyperlink"/>
            <w:rFonts w:ascii="Garamond" w:hAnsi="Garamond" w:cstheme="majorHAnsi"/>
            <w:caps w:val="0"/>
            <w:sz w:val="21"/>
            <w:szCs w:val="21"/>
          </w:rPr>
          <w:t>gershomog@gmail.com</w:t>
        </w:r>
      </w:hyperlink>
      <w:r w:rsidR="006A3235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 | </w:t>
      </w:r>
      <w:r w:rsidR="002D05E7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+1 </w:t>
      </w:r>
      <w:r w:rsidR="00877702" w:rsidRPr="0064357E">
        <w:rPr>
          <w:rFonts w:ascii="Garamond" w:hAnsi="Garamond" w:cstheme="majorHAnsi"/>
          <w:caps w:val="0"/>
          <w:color w:val="auto"/>
          <w:sz w:val="21"/>
          <w:szCs w:val="21"/>
        </w:rPr>
        <w:t>(</w:t>
      </w:r>
      <w:r w:rsidR="0064377A" w:rsidRPr="0064357E">
        <w:rPr>
          <w:rFonts w:ascii="Garamond" w:hAnsi="Garamond" w:cstheme="majorHAnsi"/>
          <w:caps w:val="0"/>
          <w:color w:val="auto"/>
          <w:sz w:val="21"/>
          <w:szCs w:val="21"/>
        </w:rPr>
        <w:t>609</w:t>
      </w:r>
      <w:r w:rsidR="00877702" w:rsidRPr="0064357E">
        <w:rPr>
          <w:rFonts w:ascii="Garamond" w:hAnsi="Garamond" w:cstheme="majorHAnsi"/>
          <w:caps w:val="0"/>
          <w:color w:val="auto"/>
          <w:sz w:val="21"/>
          <w:szCs w:val="21"/>
        </w:rPr>
        <w:t>)</w:t>
      </w:r>
      <w:r w:rsidR="0064377A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 445</w:t>
      </w:r>
      <w:r w:rsidR="00877702" w:rsidRPr="0064357E">
        <w:rPr>
          <w:rFonts w:ascii="Garamond" w:hAnsi="Garamond" w:cstheme="majorHAnsi"/>
          <w:caps w:val="0"/>
          <w:color w:val="auto"/>
          <w:sz w:val="21"/>
          <w:szCs w:val="21"/>
        </w:rPr>
        <w:t>-</w:t>
      </w:r>
      <w:r w:rsidR="0064377A" w:rsidRPr="0064357E">
        <w:rPr>
          <w:rFonts w:ascii="Garamond" w:hAnsi="Garamond" w:cstheme="majorHAnsi"/>
          <w:caps w:val="0"/>
          <w:color w:val="auto"/>
          <w:sz w:val="21"/>
          <w:szCs w:val="21"/>
        </w:rPr>
        <w:t>0117</w:t>
      </w:r>
      <w:r w:rsidR="00393721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r w:rsidR="006A3235" w:rsidRPr="0064357E">
        <w:rPr>
          <w:rFonts w:ascii="Garamond" w:hAnsi="Garamond" w:cstheme="majorHAnsi"/>
          <w:caps w:val="0"/>
          <w:color w:val="auto"/>
          <w:sz w:val="21"/>
          <w:szCs w:val="21"/>
        </w:rPr>
        <w:t>|</w:t>
      </w:r>
      <w:r w:rsidR="00407FBF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hyperlink r:id="rId12" w:history="1">
        <w:r w:rsidR="0063648C">
          <w:rPr>
            <w:rStyle w:val="Hyperlink"/>
            <w:rFonts w:ascii="Garamond" w:hAnsi="Garamond" w:cstheme="majorHAnsi"/>
            <w:caps w:val="0"/>
            <w:sz w:val="21"/>
            <w:szCs w:val="21"/>
          </w:rPr>
          <w:t>github</w:t>
        </w:r>
      </w:hyperlink>
      <w:r w:rsidR="00C8174F" w:rsidRPr="0064357E">
        <w:rPr>
          <w:rStyle w:val="Hyperlink"/>
          <w:rFonts w:ascii="Garamond" w:hAnsi="Garamond" w:cstheme="majorHAnsi"/>
          <w:caps w:val="0"/>
          <w:color w:val="auto"/>
          <w:sz w:val="21"/>
          <w:szCs w:val="21"/>
          <w:u w:val="none"/>
        </w:rPr>
        <w:t xml:space="preserve"> </w:t>
      </w:r>
      <w:r w:rsidR="00407FBF" w:rsidRPr="0064357E">
        <w:rPr>
          <w:rStyle w:val="Hyperlink"/>
          <w:rFonts w:ascii="Garamond" w:hAnsi="Garamond" w:cstheme="majorHAnsi"/>
          <w:caps w:val="0"/>
          <w:color w:val="auto"/>
          <w:sz w:val="21"/>
          <w:szCs w:val="21"/>
          <w:u w:val="none"/>
        </w:rPr>
        <w:t>|</w:t>
      </w:r>
      <w:r w:rsidR="00CC1420" w:rsidRPr="0064357E">
        <w:rPr>
          <w:rStyle w:val="Hyperlink"/>
          <w:rFonts w:ascii="Garamond" w:hAnsi="Garamond" w:cstheme="majorHAnsi"/>
          <w:caps w:val="0"/>
          <w:color w:val="auto"/>
          <w:sz w:val="21"/>
          <w:szCs w:val="21"/>
          <w:u w:val="none"/>
        </w:rPr>
        <w:t xml:space="preserve"> </w:t>
      </w:r>
      <w:hyperlink r:id="rId13" w:history="1">
        <w:r w:rsidR="0063648C" w:rsidRPr="0063648C">
          <w:rPr>
            <w:rStyle w:val="Hyperlink"/>
            <w:rFonts w:ascii="Garamond" w:hAnsi="Garamond" w:cstheme="majorHAnsi"/>
            <w:caps w:val="0"/>
            <w:sz w:val="21"/>
            <w:szCs w:val="21"/>
          </w:rPr>
          <w:t>linkedin</w:t>
        </w:r>
      </w:hyperlink>
    </w:p>
    <w:p w14:paraId="3715C763" w14:textId="77777777" w:rsidR="00404690" w:rsidRPr="00316A3B" w:rsidRDefault="00404690" w:rsidP="00316A3B">
      <w:pPr>
        <w:pStyle w:val="Heading1"/>
        <w:pBdr>
          <w:bottom w:val="none" w:sz="0" w:space="0" w:color="auto"/>
        </w:pBdr>
        <w:spacing w:before="0" w:line="240" w:lineRule="auto"/>
        <w:jc w:val="center"/>
        <w:rPr>
          <w:rFonts w:ascii="Garamond" w:hAnsi="Garamond" w:cstheme="majorHAnsi"/>
          <w:caps w:val="0"/>
          <w:color w:val="auto"/>
          <w:sz w:val="21"/>
          <w:szCs w:val="21"/>
        </w:rPr>
      </w:pPr>
    </w:p>
    <w:p w14:paraId="37B8EA02" w14:textId="47490B4D" w:rsidR="0063648C" w:rsidRPr="00D70F1C" w:rsidRDefault="0063648C" w:rsidP="0063648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>objective</w:t>
      </w:r>
    </w:p>
    <w:p w14:paraId="360FBD73" w14:textId="7CC62870" w:rsidR="0063648C" w:rsidRDefault="0063648C" w:rsidP="0063648C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63648C">
        <w:rPr>
          <w:rFonts w:ascii="Garamond" w:hAnsi="Garamond" w:cstheme="majorHAnsi"/>
          <w:color w:val="auto"/>
          <w:sz w:val="21"/>
          <w:szCs w:val="21"/>
        </w:rPr>
        <w:t xml:space="preserve">I am seeking an entry-level software development position where I can utilize my </w:t>
      </w:r>
      <w:r w:rsidR="008953A2">
        <w:rPr>
          <w:rFonts w:ascii="Garamond" w:hAnsi="Garamond" w:cstheme="majorHAnsi"/>
          <w:color w:val="auto"/>
          <w:sz w:val="21"/>
          <w:szCs w:val="21"/>
        </w:rPr>
        <w:t>programming and</w:t>
      </w:r>
      <w:r w:rsidRPr="0063648C">
        <w:rPr>
          <w:rFonts w:ascii="Garamond" w:hAnsi="Garamond" w:cstheme="majorHAnsi"/>
          <w:color w:val="auto"/>
          <w:sz w:val="21"/>
          <w:szCs w:val="21"/>
        </w:rPr>
        <w:t xml:space="preserve">, problem-solving </w:t>
      </w:r>
      <w:r w:rsidR="008953A2">
        <w:rPr>
          <w:rFonts w:ascii="Garamond" w:hAnsi="Garamond" w:cstheme="majorHAnsi"/>
          <w:color w:val="auto"/>
          <w:sz w:val="21"/>
          <w:szCs w:val="21"/>
        </w:rPr>
        <w:t xml:space="preserve">skills, and have a </w:t>
      </w:r>
      <w:r w:rsidRPr="0063648C">
        <w:rPr>
          <w:rFonts w:ascii="Garamond" w:hAnsi="Garamond" w:cstheme="majorHAnsi"/>
          <w:color w:val="auto"/>
          <w:sz w:val="21"/>
          <w:szCs w:val="21"/>
        </w:rPr>
        <w:t>passion for creating innovative solutions</w:t>
      </w:r>
      <w:r w:rsidR="008953A2">
        <w:rPr>
          <w:rFonts w:ascii="Garamond" w:hAnsi="Garamond" w:cstheme="majorHAnsi"/>
          <w:color w:val="auto"/>
          <w:sz w:val="21"/>
          <w:szCs w:val="21"/>
        </w:rPr>
        <w:t>.</w:t>
      </w:r>
    </w:p>
    <w:p w14:paraId="53F34C09" w14:textId="77777777" w:rsidR="0063648C" w:rsidRDefault="0063648C" w:rsidP="0063648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</w:p>
    <w:p w14:paraId="79E0035F" w14:textId="41BEE8BC" w:rsidR="0063648C" w:rsidRPr="00D70F1C" w:rsidRDefault="0063648C" w:rsidP="0063648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 xml:space="preserve">Technical </w:t>
      </w:r>
      <w:r w:rsidRPr="00D70F1C"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>skills</w:t>
      </w:r>
    </w:p>
    <w:p w14:paraId="21EE4B40" w14:textId="77777777" w:rsidR="0063648C" w:rsidRPr="00D70F1C" w:rsidRDefault="0063648C" w:rsidP="0063648C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Languages:</w:t>
      </w:r>
      <w:r>
        <w:rPr>
          <w:rFonts w:ascii="Garamond" w:hAnsi="Garamond" w:cstheme="majorHAnsi"/>
          <w:color w:val="auto"/>
          <w:sz w:val="21"/>
          <w:szCs w:val="21"/>
        </w:rPr>
        <w:t xml:space="preserve"> HTML/CSS, XML, JavaScript, PHP, Java, Python, C++, SQL</w:t>
      </w:r>
    </w:p>
    <w:p w14:paraId="4DC993EA" w14:textId="106E6976" w:rsidR="0063648C" w:rsidRPr="00D70F1C" w:rsidRDefault="0063648C" w:rsidP="0063648C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Frameworks</w:t>
      </w:r>
      <w:r w:rsidR="00075D16">
        <w:rPr>
          <w:rFonts w:ascii="Garamond" w:hAnsi="Garamond" w:cstheme="majorHAnsi"/>
          <w:color w:val="auto"/>
          <w:sz w:val="21"/>
          <w:szCs w:val="21"/>
        </w:rPr>
        <w:t xml:space="preserve"> / Libraries</w:t>
      </w:r>
      <w:r>
        <w:rPr>
          <w:rFonts w:ascii="Garamond" w:hAnsi="Garamond" w:cstheme="majorHAnsi"/>
          <w:color w:val="auto"/>
          <w:sz w:val="21"/>
          <w:szCs w:val="21"/>
        </w:rPr>
        <w:t>: Node.js, React.js</w:t>
      </w:r>
      <w:r w:rsidR="00075D16">
        <w:rPr>
          <w:rFonts w:ascii="Garamond" w:hAnsi="Garamond" w:cstheme="majorHAnsi"/>
          <w:color w:val="auto"/>
          <w:sz w:val="21"/>
          <w:szCs w:val="21"/>
        </w:rPr>
        <w:t xml:space="preserve">, jQuery, Axios, </w:t>
      </w:r>
      <w:r>
        <w:rPr>
          <w:rFonts w:ascii="Garamond" w:hAnsi="Garamond" w:cstheme="majorHAnsi"/>
          <w:color w:val="auto"/>
          <w:sz w:val="21"/>
          <w:szCs w:val="21"/>
        </w:rPr>
        <w:t>Next.js, Bootstrap, Tailwind CSS, Spring Boot, Django</w:t>
      </w:r>
    </w:p>
    <w:p w14:paraId="493C64A7" w14:textId="77777777" w:rsidR="0063648C" w:rsidRDefault="0063648C" w:rsidP="0063648C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Developer Tools</w:t>
      </w:r>
      <w:r>
        <w:rPr>
          <w:rFonts w:ascii="Garamond" w:hAnsi="Garamond" w:cstheme="majorHAnsi"/>
          <w:color w:val="auto"/>
          <w:sz w:val="21"/>
          <w:szCs w:val="21"/>
        </w:rPr>
        <w:t>: WordPress, Postman, Jenkins, Tableau, GitHub, VS Code, IntelliJ, Eclipse, Docker, NetBeans, Dev-C++, MySQL, Vercel</w:t>
      </w:r>
    </w:p>
    <w:p w14:paraId="2CEE430B" w14:textId="77777777" w:rsidR="0063648C" w:rsidRPr="00D70F1C" w:rsidRDefault="0063648C" w:rsidP="0063648C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>
        <w:rPr>
          <w:rFonts w:ascii="Garamond" w:hAnsi="Garamond" w:cstheme="majorHAnsi"/>
          <w:color w:val="auto"/>
          <w:sz w:val="21"/>
          <w:szCs w:val="21"/>
        </w:rPr>
        <w:t>Databases: MongoDB, PostgreSQL</w:t>
      </w:r>
    </w:p>
    <w:p w14:paraId="37D81484" w14:textId="67F70C20" w:rsidR="00572673" w:rsidRPr="0063648C" w:rsidRDefault="0063648C" w:rsidP="0063648C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>
        <w:rPr>
          <w:rFonts w:ascii="Garamond" w:hAnsi="Garamond" w:cstheme="majorHAnsi"/>
          <w:color w:val="auto"/>
          <w:sz w:val="21"/>
          <w:szCs w:val="21"/>
        </w:rPr>
        <w:t xml:space="preserve">Other </w:t>
      </w:r>
      <w:r w:rsidRPr="00D70F1C">
        <w:rPr>
          <w:rFonts w:ascii="Garamond" w:hAnsi="Garamond" w:cstheme="majorHAnsi"/>
          <w:color w:val="auto"/>
          <w:sz w:val="21"/>
          <w:szCs w:val="21"/>
        </w:rPr>
        <w:t xml:space="preserve">Skills: </w:t>
      </w:r>
      <w:r>
        <w:rPr>
          <w:rFonts w:ascii="Garamond" w:hAnsi="Garamond" w:cstheme="majorHAnsi"/>
          <w:color w:val="auto"/>
          <w:sz w:val="21"/>
          <w:szCs w:val="21"/>
        </w:rPr>
        <w:t xml:space="preserve">SEO Optimization, Microsoft Excel, </w:t>
      </w:r>
      <w:r w:rsidRPr="00D70F1C">
        <w:rPr>
          <w:rFonts w:ascii="Garamond" w:hAnsi="Garamond" w:cstheme="majorHAnsi"/>
          <w:color w:val="auto"/>
          <w:sz w:val="21"/>
          <w:szCs w:val="21"/>
        </w:rPr>
        <w:t>Documentation, Software Testing, Software Debugging, Agil</w:t>
      </w:r>
      <w:r>
        <w:rPr>
          <w:rFonts w:ascii="Garamond" w:hAnsi="Garamond" w:cstheme="majorHAnsi"/>
          <w:color w:val="auto"/>
          <w:sz w:val="21"/>
          <w:szCs w:val="21"/>
        </w:rPr>
        <w:t>e, Rest API</w:t>
      </w:r>
    </w:p>
    <w:p w14:paraId="6AB34161" w14:textId="77777777" w:rsidR="0063648C" w:rsidRPr="00E15DAE" w:rsidRDefault="0063648C" w:rsidP="0001683D">
      <w:pPr>
        <w:pStyle w:val="Heading1"/>
        <w:pBdr>
          <w:bottom w:val="single" w:sz="4" w:space="1" w:color="auto"/>
        </w:pBdr>
        <w:spacing w:before="0" w:line="240" w:lineRule="auto"/>
        <w:rPr>
          <w:rFonts w:ascii="Garamond" w:hAnsi="Garamond" w:cstheme="majorHAnsi"/>
          <w:color w:val="auto"/>
          <w:sz w:val="22"/>
          <w:szCs w:val="22"/>
        </w:rPr>
      </w:pPr>
    </w:p>
    <w:p w14:paraId="7FE448F7" w14:textId="77777777" w:rsidR="006C4E74" w:rsidRPr="00D70F1C" w:rsidRDefault="006C4E74" w:rsidP="00D70F1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olor w:val="auto"/>
          <w:sz w:val="21"/>
          <w:szCs w:val="21"/>
        </w:rPr>
        <w:t>INTERNSHIPS &amp; PROFESSIONAL DEVELOPMENT</w:t>
      </w:r>
    </w:p>
    <w:p w14:paraId="73D029AF" w14:textId="6879626F" w:rsidR="006C4E74" w:rsidRPr="00D70F1C" w:rsidRDefault="0063648C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ind w:firstLine="144"/>
        <w:rPr>
          <w:rFonts w:ascii="Garamond" w:hAnsi="Garamond" w:cstheme="majorHAnsi"/>
          <w:color w:val="auto"/>
          <w:sz w:val="21"/>
          <w:szCs w:val="21"/>
        </w:rPr>
      </w:pPr>
      <w:r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Software Engineering Intern</w:t>
      </w:r>
      <w:r w:rsidR="006C4E74"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  <w:r w:rsidR="00C8174F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June 2023 – 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August</w:t>
      </w:r>
      <w:r w:rsidR="00C8174F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2023</w:t>
      </w:r>
    </w:p>
    <w:p w14:paraId="13DC0574" w14:textId="7C66B6F3" w:rsidR="006C4E74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CSC</w:t>
      </w:r>
      <w:r w:rsidR="004C1758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 xml:space="preserve"> (Corporation Service Company) </w:t>
      </w: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Global</w:t>
      </w:r>
      <w:r w:rsidR="006C4E74"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ab/>
      </w: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Wilmington, DE</w:t>
      </w:r>
    </w:p>
    <w:p w14:paraId="3816DA3E" w14:textId="7306263E" w:rsidR="00070906" w:rsidRPr="00D70F1C" w:rsidRDefault="00070906" w:rsidP="00BA5E6F">
      <w:pPr>
        <w:pStyle w:val="ListParagraph"/>
        <w:numPr>
          <w:ilvl w:val="0"/>
          <w:numId w:val="24"/>
        </w:numPr>
        <w:ind w:left="288" w:firstLine="144"/>
        <w:rPr>
          <w:rFonts w:ascii="Garamond" w:eastAsiaTheme="majorEastAsia" w:hAnsi="Garamond" w:cstheme="majorHAnsi"/>
          <w:color w:val="auto"/>
          <w:sz w:val="21"/>
          <w:szCs w:val="21"/>
        </w:rPr>
      </w:pP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Conducted thorough API testing using</w:t>
      </w:r>
      <w:r w:rsidR="005F506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Postman</w:t>
      </w:r>
      <w:r w:rsidR="005F506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and JUnit 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to validate data integrity, error handling, and API response</w:t>
      </w:r>
      <w:r w:rsidR="00F605D3" w:rsidRPr="00D70F1C">
        <w:rPr>
          <w:rFonts w:ascii="Garamond" w:eastAsiaTheme="majorEastAsia" w:hAnsi="Garamond" w:cstheme="majorHAnsi"/>
          <w:color w:val="auto"/>
          <w:sz w:val="21"/>
          <w:szCs w:val="21"/>
        </w:rPr>
        <w:t>s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times</w:t>
      </w:r>
    </w:p>
    <w:p w14:paraId="3960B8FE" w14:textId="6A0CBAAC" w:rsidR="00C8174F" w:rsidRPr="0063648C" w:rsidRDefault="00070906" w:rsidP="0063648C">
      <w:pPr>
        <w:pStyle w:val="ListParagraph"/>
        <w:numPr>
          <w:ilvl w:val="0"/>
          <w:numId w:val="24"/>
        </w:numPr>
        <w:ind w:firstLine="144"/>
        <w:rPr>
          <w:rFonts w:ascii="Garamond" w:eastAsiaTheme="majorEastAsia" w:hAnsi="Garamond" w:cstheme="majorHAnsi"/>
          <w:color w:val="auto"/>
          <w:sz w:val="21"/>
          <w:szCs w:val="21"/>
        </w:rPr>
      </w:pP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Assisted in the deployment process</w:t>
      </w:r>
      <w:r w:rsidR="00BC0F54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of </w:t>
      </w:r>
      <w:r w:rsidR="00274E3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new and improved 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API</w:t>
      </w:r>
      <w:r w:rsidR="00274E3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updates 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to </w:t>
      </w:r>
      <w:r w:rsidR="00BC0F54" w:rsidRPr="00D70F1C">
        <w:rPr>
          <w:rFonts w:ascii="Garamond" w:eastAsiaTheme="majorEastAsia" w:hAnsi="Garamond" w:cstheme="majorHAnsi"/>
          <w:color w:val="auto"/>
          <w:sz w:val="21"/>
          <w:szCs w:val="21"/>
        </w:rPr>
        <w:t>customers</w:t>
      </w:r>
      <w:r w:rsidR="005F506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using Spring</w:t>
      </w:r>
      <w:r w:rsidR="00A65017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Boot</w:t>
      </w:r>
    </w:p>
    <w:p w14:paraId="5751E64C" w14:textId="77777777" w:rsidR="003E7F76" w:rsidRDefault="003E7F76" w:rsidP="00BA5E6F">
      <w:pPr>
        <w:pStyle w:val="ListParagraph"/>
        <w:numPr>
          <w:ilvl w:val="0"/>
          <w:numId w:val="24"/>
        </w:numPr>
        <w:ind w:firstLine="144"/>
        <w:rPr>
          <w:rFonts w:ascii="Garamond" w:eastAsiaTheme="majorEastAsia" w:hAnsi="Garamond" w:cstheme="majorHAnsi"/>
          <w:color w:val="auto"/>
          <w:sz w:val="21"/>
          <w:szCs w:val="21"/>
        </w:rPr>
      </w:pP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Developed and implemented automated macros in Microsoft Excel, optimizing team workflows and enhancing efficiency</w:t>
      </w:r>
    </w:p>
    <w:p w14:paraId="097A90F5" w14:textId="27D0B320" w:rsidR="00316A3B" w:rsidRPr="00D70F1C" w:rsidRDefault="00316A3B" w:rsidP="00BA5E6F">
      <w:pPr>
        <w:pStyle w:val="ListParagraph"/>
        <w:numPr>
          <w:ilvl w:val="0"/>
          <w:numId w:val="24"/>
        </w:numPr>
        <w:ind w:firstLine="144"/>
        <w:rPr>
          <w:rFonts w:ascii="Garamond" w:eastAsiaTheme="majorEastAsia" w:hAnsi="Garamond" w:cstheme="majorHAnsi"/>
          <w:color w:val="auto"/>
          <w:sz w:val="21"/>
          <w:szCs w:val="21"/>
        </w:rPr>
      </w:pPr>
      <w:r>
        <w:rPr>
          <w:rFonts w:ascii="Garamond" w:eastAsiaTheme="majorEastAsia" w:hAnsi="Garamond" w:cstheme="majorHAnsi"/>
          <w:color w:val="auto"/>
          <w:sz w:val="21"/>
          <w:szCs w:val="21"/>
        </w:rPr>
        <w:t>Participated in daily scrum meetings and utilized the agile development methodology with a team of senior engineers.</w:t>
      </w:r>
    </w:p>
    <w:p w14:paraId="1725F239" w14:textId="77777777" w:rsidR="003E7F76" w:rsidRPr="00D70F1C" w:rsidRDefault="003E7F76" w:rsidP="00BA5E6F">
      <w:pPr>
        <w:pStyle w:val="Heading1"/>
        <w:pBdr>
          <w:bottom w:val="none" w:sz="0" w:space="0" w:color="auto"/>
        </w:pBdr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</w:p>
    <w:p w14:paraId="0F810FA9" w14:textId="06CA6A94" w:rsidR="00C8174F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SEO Tech Develope</w:t>
      </w:r>
      <w:r w:rsidR="004F2AAF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r Intern</w:t>
      </w:r>
      <w:r w:rsidR="006C4E74"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May 2022 – March 2023</w:t>
      </w:r>
    </w:p>
    <w:p w14:paraId="4BB4B223" w14:textId="3603574C" w:rsidR="00C8174F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ind w:firstLine="144"/>
        <w:rPr>
          <w:rFonts w:ascii="Garamond" w:hAnsi="Garamond" w:cstheme="majorHAnsi"/>
          <w:i/>
          <w:iCs/>
          <w:color w:val="auto"/>
          <w:sz w:val="21"/>
          <w:szCs w:val="21"/>
        </w:rPr>
      </w:pP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SEO</w:t>
      </w:r>
      <w:r w:rsidR="004C1758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 xml:space="preserve"> (Sponsors for Educational Opportunities)</w:t>
      </w:r>
      <w:r w:rsidR="006C4E74"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ab/>
      </w:r>
      <w:r w:rsidR="00B11B41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New York, New York</w:t>
      </w:r>
    </w:p>
    <w:p w14:paraId="489D1860" w14:textId="605C75DF" w:rsidR="006C4E74" w:rsidRPr="00D70F1C" w:rsidRDefault="006C4E74" w:rsidP="00BA5E6F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Designe</w:t>
      </w:r>
      <w:r w:rsidR="00971F6B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d useful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web applications using RESTful APIs, Python, HTML, CSS, GitHub, and MySQL</w:t>
      </w:r>
    </w:p>
    <w:p w14:paraId="4DBD081F" w14:textId="6E1870FB" w:rsidR="006C4E74" w:rsidRPr="00D70F1C" w:rsidRDefault="006C4E74" w:rsidP="00BA5E6F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Completed 300+ hours of technology focused training on software development</w:t>
      </w:r>
      <w:r w:rsidR="0063648C">
        <w:rPr>
          <w:rFonts w:ascii="Garamond" w:hAnsi="Garamond" w:cstheme="majorHAnsi"/>
          <w:caps w:val="0"/>
          <w:color w:val="auto"/>
          <w:sz w:val="21"/>
          <w:szCs w:val="21"/>
        </w:rPr>
        <w:t xml:space="preserve">, full-stack development, </w:t>
      </w:r>
      <w:r w:rsidR="00D9299C">
        <w:rPr>
          <w:rFonts w:ascii="Garamond" w:hAnsi="Garamond" w:cstheme="majorHAnsi"/>
          <w:caps w:val="0"/>
          <w:color w:val="auto"/>
          <w:sz w:val="21"/>
          <w:szCs w:val="21"/>
        </w:rPr>
        <w:t>d</w:t>
      </w:r>
      <w:r w:rsidR="0063648C">
        <w:rPr>
          <w:rFonts w:ascii="Garamond" w:hAnsi="Garamond" w:cstheme="majorHAnsi"/>
          <w:caps w:val="0"/>
          <w:color w:val="auto"/>
          <w:sz w:val="21"/>
          <w:szCs w:val="21"/>
        </w:rPr>
        <w:t>ev</w:t>
      </w:r>
      <w:r w:rsidR="00D9299C">
        <w:rPr>
          <w:rFonts w:ascii="Garamond" w:hAnsi="Garamond" w:cstheme="majorHAnsi"/>
          <w:caps w:val="0"/>
          <w:color w:val="auto"/>
          <w:sz w:val="21"/>
          <w:szCs w:val="21"/>
        </w:rPr>
        <w:t>o</w:t>
      </w:r>
      <w:r w:rsidR="0063648C">
        <w:rPr>
          <w:rFonts w:ascii="Garamond" w:hAnsi="Garamond" w:cstheme="majorHAnsi"/>
          <w:caps w:val="0"/>
          <w:color w:val="auto"/>
          <w:sz w:val="21"/>
          <w:szCs w:val="21"/>
        </w:rPr>
        <w:t xml:space="preserve">ps, </w:t>
      </w:r>
      <w:r w:rsidR="00062286">
        <w:rPr>
          <w:rFonts w:ascii="Garamond" w:hAnsi="Garamond" w:cstheme="majorHAnsi"/>
          <w:caps w:val="0"/>
          <w:color w:val="auto"/>
          <w:sz w:val="21"/>
          <w:szCs w:val="21"/>
        </w:rPr>
        <w:t>c</w:t>
      </w:r>
      <w:r w:rsidR="0063648C">
        <w:rPr>
          <w:rFonts w:ascii="Garamond" w:hAnsi="Garamond" w:cstheme="majorHAnsi"/>
          <w:caps w:val="0"/>
          <w:color w:val="auto"/>
          <w:sz w:val="21"/>
          <w:szCs w:val="21"/>
        </w:rPr>
        <w:t>yber</w:t>
      </w:r>
      <w:r w:rsidR="00062286">
        <w:rPr>
          <w:rFonts w:ascii="Garamond" w:hAnsi="Garamond" w:cstheme="majorHAnsi"/>
          <w:caps w:val="0"/>
          <w:color w:val="auto"/>
          <w:sz w:val="21"/>
          <w:szCs w:val="21"/>
        </w:rPr>
        <w:t>s</w:t>
      </w:r>
      <w:r w:rsidR="0063648C">
        <w:rPr>
          <w:rFonts w:ascii="Garamond" w:hAnsi="Garamond" w:cstheme="majorHAnsi"/>
          <w:caps w:val="0"/>
          <w:color w:val="auto"/>
          <w:sz w:val="21"/>
          <w:szCs w:val="21"/>
        </w:rPr>
        <w:t xml:space="preserve">ecurity,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databases, testing and implementation</w:t>
      </w:r>
    </w:p>
    <w:p w14:paraId="7F44E58A" w14:textId="77777777" w:rsidR="00016506" w:rsidRPr="00D70F1C" w:rsidRDefault="00016506" w:rsidP="006B6B22">
      <w:pPr>
        <w:pStyle w:val="Heading1"/>
        <w:pBdr>
          <w:bottom w:val="none" w:sz="0" w:space="0" w:color="auto"/>
        </w:pBdr>
        <w:spacing w:before="0" w:line="240" w:lineRule="auto"/>
        <w:jc w:val="center"/>
        <w:rPr>
          <w:rFonts w:ascii="Garamond" w:hAnsi="Garamond" w:cstheme="majorHAnsi"/>
          <w:color w:val="auto"/>
          <w:sz w:val="21"/>
          <w:szCs w:val="21"/>
        </w:rPr>
      </w:pPr>
    </w:p>
    <w:p w14:paraId="17171FB2" w14:textId="5172668C" w:rsidR="006C4E74" w:rsidRPr="00D70F1C" w:rsidRDefault="00C71E1D" w:rsidP="00D70F1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>PROJECTS</w:t>
      </w:r>
      <w:r w:rsidR="006C4E74" w:rsidRPr="00D70F1C"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 xml:space="preserve"> </w:t>
      </w:r>
    </w:p>
    <w:p w14:paraId="4115197E" w14:textId="1F5873D6" w:rsidR="00E36E09" w:rsidRPr="00D70F1C" w:rsidRDefault="00E36E09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CinemaWorl</w:t>
      </w:r>
      <w:r w:rsidR="0002727E"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 xml:space="preserve">d </w:t>
      </w:r>
      <w:r w:rsidR="0002727E" w:rsidRPr="00D70F1C">
        <w:rPr>
          <w:rFonts w:ascii="Garamond" w:hAnsi="Garamond" w:cstheme="majorHAnsi"/>
          <w:caps w:val="0"/>
          <w:color w:val="auto"/>
          <w:sz w:val="21"/>
          <w:szCs w:val="21"/>
        </w:rPr>
        <w:t>|</w:t>
      </w:r>
      <w:r w:rsidR="00F01283">
        <w:rPr>
          <w:rFonts w:ascii="Garamond" w:hAnsi="Garamond" w:cstheme="majorHAnsi"/>
          <w:caps w:val="0"/>
          <w:color w:val="auto"/>
          <w:sz w:val="21"/>
          <w:szCs w:val="21"/>
        </w:rPr>
        <w:t xml:space="preserve"> Full Stack </w:t>
      </w:r>
      <w:r w:rsidR="0002727E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Developer                                                      </w:t>
      </w:r>
      <w:r w:rsidR="00F01283">
        <w:rPr>
          <w:rFonts w:ascii="Garamond" w:hAnsi="Garamond" w:cstheme="majorHAnsi"/>
          <w:caps w:val="0"/>
          <w:color w:val="auto"/>
          <w:sz w:val="21"/>
          <w:szCs w:val="21"/>
        </w:rPr>
        <w:t xml:space="preserve">               </w:t>
      </w:r>
      <w:r w:rsidR="0002727E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September 2023 </w:t>
      </w:r>
      <w:r w:rsidR="00007D69" w:rsidRPr="00D70F1C">
        <w:rPr>
          <w:rFonts w:ascii="Garamond" w:hAnsi="Garamond" w:cstheme="majorHAnsi"/>
          <w:color w:val="auto"/>
          <w:sz w:val="21"/>
          <w:szCs w:val="21"/>
        </w:rPr>
        <w:t xml:space="preserve">– </w:t>
      </w:r>
      <w:r w:rsidR="0002727E" w:rsidRPr="00D70F1C">
        <w:rPr>
          <w:rFonts w:ascii="Garamond" w:hAnsi="Garamond" w:cstheme="majorHAnsi"/>
          <w:caps w:val="0"/>
          <w:color w:val="auto"/>
          <w:sz w:val="21"/>
          <w:szCs w:val="21"/>
        </w:rPr>
        <w:t>Present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</w:p>
    <w:p w14:paraId="16108F25" w14:textId="7F13CE6B" w:rsidR="002D3ECD" w:rsidRPr="00D70F1C" w:rsidRDefault="0002727E" w:rsidP="00BA5E6F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Built</w:t>
      </w:r>
      <w:r w:rsidR="002D3ECD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the</w:t>
      </w:r>
      <w:r w:rsidR="001C1BD7">
        <w:rPr>
          <w:rFonts w:ascii="Garamond" w:hAnsi="Garamond" w:cstheme="majorHAnsi"/>
          <w:caps w:val="0"/>
          <w:color w:val="auto"/>
          <w:sz w:val="21"/>
          <w:szCs w:val="21"/>
        </w:rPr>
        <w:t xml:space="preserve"> front, middle and backend </w:t>
      </w:r>
      <w:r w:rsidR="002D3ECD" w:rsidRPr="00D70F1C">
        <w:rPr>
          <w:rFonts w:ascii="Garamond" w:hAnsi="Garamond" w:cstheme="majorHAnsi"/>
          <w:caps w:val="0"/>
          <w:color w:val="auto"/>
          <w:sz w:val="21"/>
          <w:szCs w:val="21"/>
        </w:rPr>
        <w:t>for a movie management platform using Node.js, React.js, MongoDB and GitHub that provides for comprehensive movie data retrieval and user watchlist management.</w:t>
      </w:r>
    </w:p>
    <w:p w14:paraId="07B27FF0" w14:textId="77777777" w:rsidR="00E36E09" w:rsidRPr="00D70F1C" w:rsidRDefault="00E36E09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ind w:firstLine="144"/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</w:pPr>
    </w:p>
    <w:p w14:paraId="594E4249" w14:textId="23C3C74E" w:rsidR="00BE097A" w:rsidRPr="00D70F1C" w:rsidRDefault="0002727E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RCCG Dominion Chapel, Galloway, NJ</w:t>
      </w:r>
      <w:r w:rsidR="000861F6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’s Website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| </w:t>
      </w:r>
      <w:r w:rsidR="00F01283">
        <w:rPr>
          <w:rFonts w:ascii="Garamond" w:hAnsi="Garamond" w:cstheme="majorHAnsi"/>
          <w:caps w:val="0"/>
          <w:color w:val="auto"/>
          <w:sz w:val="21"/>
          <w:szCs w:val="21"/>
        </w:rPr>
        <w:t>Full Stack</w:t>
      </w:r>
      <w:r w:rsidR="00D76D43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Developer</w:t>
      </w:r>
      <w:r w:rsidR="006C4E74"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May 2023 </w:t>
      </w:r>
      <w:r w:rsidR="00007D69" w:rsidRPr="00D70F1C">
        <w:rPr>
          <w:rFonts w:ascii="Garamond" w:hAnsi="Garamond" w:cstheme="majorHAnsi"/>
          <w:color w:val="auto"/>
          <w:sz w:val="21"/>
          <w:szCs w:val="21"/>
        </w:rPr>
        <w:t xml:space="preserve">–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Present</w:t>
      </w:r>
    </w:p>
    <w:p w14:paraId="51685192" w14:textId="1D905610" w:rsidR="00E82A1F" w:rsidRDefault="00F01283" w:rsidP="00BA5E6F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>
        <w:rPr>
          <w:rFonts w:ascii="Garamond" w:hAnsi="Garamond" w:cstheme="majorHAnsi"/>
          <w:caps w:val="0"/>
          <w:color w:val="auto"/>
          <w:sz w:val="21"/>
          <w:szCs w:val="21"/>
        </w:rPr>
        <w:t>D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evelop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 xml:space="preserve">ed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a dynamic</w:t>
      </w:r>
      <w:r w:rsidR="008C2393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website </w:t>
      </w:r>
      <w:r w:rsidR="00655C27" w:rsidRPr="00D70F1C">
        <w:rPr>
          <w:rFonts w:ascii="Garamond" w:hAnsi="Garamond" w:cstheme="majorHAnsi"/>
          <w:caps w:val="0"/>
          <w:color w:val="auto"/>
          <w:sz w:val="21"/>
          <w:szCs w:val="21"/>
        </w:rPr>
        <w:t>usin</w:t>
      </w:r>
      <w:r w:rsidR="00446B33">
        <w:rPr>
          <w:rFonts w:ascii="Garamond" w:hAnsi="Garamond" w:cstheme="majorHAnsi"/>
          <w:caps w:val="0"/>
          <w:color w:val="auto"/>
          <w:sz w:val="21"/>
          <w:szCs w:val="21"/>
        </w:rPr>
        <w:t xml:space="preserve">g </w:t>
      </w:r>
      <w:r w:rsidR="001366F2">
        <w:rPr>
          <w:rFonts w:ascii="Garamond" w:hAnsi="Garamond" w:cstheme="majorHAnsi"/>
          <w:caps w:val="0"/>
          <w:color w:val="auto"/>
          <w:sz w:val="21"/>
          <w:szCs w:val="21"/>
        </w:rPr>
        <w:t>HTML</w:t>
      </w:r>
      <w:r w:rsidR="0085666E">
        <w:rPr>
          <w:rFonts w:ascii="Garamond" w:hAnsi="Garamond" w:cstheme="majorHAnsi"/>
          <w:caps w:val="0"/>
          <w:color w:val="auto"/>
          <w:sz w:val="21"/>
          <w:szCs w:val="21"/>
        </w:rPr>
        <w:t xml:space="preserve">, </w:t>
      </w:r>
      <w:r w:rsidR="001366F2">
        <w:rPr>
          <w:rFonts w:ascii="Garamond" w:hAnsi="Garamond" w:cstheme="majorHAnsi"/>
          <w:caps w:val="0"/>
          <w:color w:val="auto"/>
          <w:sz w:val="21"/>
          <w:szCs w:val="21"/>
        </w:rPr>
        <w:t>Bootstrap</w:t>
      </w:r>
      <w:r w:rsidR="0086515F">
        <w:rPr>
          <w:rFonts w:ascii="Garamond" w:hAnsi="Garamond" w:cstheme="majorHAnsi"/>
          <w:caps w:val="0"/>
          <w:color w:val="auto"/>
          <w:sz w:val="21"/>
          <w:szCs w:val="21"/>
        </w:rPr>
        <w:t>, CS</w:t>
      </w:r>
      <w:r w:rsidR="003069FE">
        <w:rPr>
          <w:rFonts w:ascii="Garamond" w:hAnsi="Garamond" w:cstheme="majorHAnsi"/>
          <w:caps w:val="0"/>
          <w:color w:val="auto"/>
          <w:sz w:val="21"/>
          <w:szCs w:val="21"/>
        </w:rPr>
        <w:t>S</w:t>
      </w:r>
      <w:r w:rsidR="00510C14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an</w:t>
      </w:r>
      <w:r w:rsidR="00446B33">
        <w:rPr>
          <w:rFonts w:ascii="Garamond" w:hAnsi="Garamond" w:cstheme="majorHAnsi"/>
          <w:caps w:val="0"/>
          <w:color w:val="auto"/>
          <w:sz w:val="21"/>
          <w:szCs w:val="21"/>
        </w:rPr>
        <w:t xml:space="preserve">d 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Gi</w:t>
      </w:r>
      <w:r w:rsidR="001366F2">
        <w:rPr>
          <w:rFonts w:ascii="Garamond" w:hAnsi="Garamond" w:cstheme="majorHAnsi"/>
          <w:caps w:val="0"/>
          <w:color w:val="auto"/>
          <w:sz w:val="21"/>
          <w:szCs w:val="21"/>
        </w:rPr>
        <w:t xml:space="preserve">t </w:t>
      </w:r>
      <w:r w:rsidR="00655C27" w:rsidRPr="00D70F1C">
        <w:rPr>
          <w:rFonts w:ascii="Garamond" w:hAnsi="Garamond" w:cstheme="majorHAnsi"/>
          <w:caps w:val="0"/>
          <w:color w:val="auto"/>
          <w:sz w:val="21"/>
          <w:szCs w:val="21"/>
        </w:rPr>
        <w:t>and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 xml:space="preserve"> implemented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backend functionality utilizing PH</w:t>
      </w:r>
      <w:r w:rsidR="00655C27" w:rsidRPr="00D70F1C">
        <w:rPr>
          <w:rFonts w:ascii="Garamond" w:hAnsi="Garamond" w:cstheme="majorHAnsi"/>
          <w:caps w:val="0"/>
          <w:color w:val="auto"/>
          <w:sz w:val="21"/>
          <w:szCs w:val="21"/>
        </w:rPr>
        <w:t>P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,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en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 xml:space="preserve">hancing </w:t>
      </w:r>
      <w:r w:rsidR="0079549B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online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engagement and interactivi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ty by 57</w:t>
      </w:r>
      <w:r w:rsidR="004D5526">
        <w:rPr>
          <w:rFonts w:ascii="Garamond" w:hAnsi="Garamond" w:cstheme="majorHAnsi"/>
          <w:caps w:val="0"/>
          <w:color w:val="auto"/>
          <w:sz w:val="21"/>
          <w:szCs w:val="21"/>
        </w:rPr>
        <w:t>%.</w:t>
      </w:r>
    </w:p>
    <w:p w14:paraId="515DBB63" w14:textId="77777777" w:rsidR="004D5526" w:rsidRDefault="004D5526" w:rsidP="004D5526">
      <w:pPr>
        <w:pStyle w:val="Heading1"/>
        <w:pBdr>
          <w:bottom w:val="none" w:sz="0" w:space="0" w:color="auto"/>
        </w:pBdr>
        <w:spacing w:before="0"/>
        <w:ind w:left="288"/>
        <w:rPr>
          <w:rFonts w:ascii="Garamond" w:hAnsi="Garamond" w:cstheme="majorHAnsi"/>
          <w:caps w:val="0"/>
          <w:color w:val="auto"/>
          <w:sz w:val="21"/>
          <w:szCs w:val="21"/>
        </w:rPr>
      </w:pPr>
    </w:p>
    <w:p w14:paraId="52431647" w14:textId="79D1EEA7" w:rsidR="004D5526" w:rsidRPr="00D70F1C" w:rsidRDefault="004D5526" w:rsidP="004D5526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olor w:val="auto"/>
          <w:sz w:val="21"/>
          <w:szCs w:val="21"/>
        </w:rPr>
      </w:pPr>
      <w:r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Shalom Theological University Website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| 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 xml:space="preserve">Website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Developer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July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2023 </w:t>
      </w:r>
      <w:r w:rsidRPr="00D70F1C">
        <w:rPr>
          <w:rFonts w:ascii="Garamond" w:hAnsi="Garamond" w:cstheme="majorHAnsi"/>
          <w:color w:val="auto"/>
          <w:sz w:val="21"/>
          <w:szCs w:val="21"/>
        </w:rPr>
        <w:t xml:space="preserve">– 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September 2023</w:t>
      </w:r>
    </w:p>
    <w:p w14:paraId="72BA94E1" w14:textId="101BA66B" w:rsidR="004D5526" w:rsidRDefault="004D5526" w:rsidP="004D5526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>
        <w:rPr>
          <w:rFonts w:ascii="Garamond" w:hAnsi="Garamond" w:cstheme="majorHAnsi"/>
          <w:caps w:val="0"/>
          <w:color w:val="auto"/>
          <w:sz w:val="21"/>
          <w:szCs w:val="21"/>
        </w:rPr>
        <w:t>Led the creation of an engaging website using WordPress and the Canvas LMS, streamlining student learning with dynamic content delivery and interactive features.</w:t>
      </w:r>
    </w:p>
    <w:p w14:paraId="6B95A124" w14:textId="77777777" w:rsidR="0063648C" w:rsidRPr="0063648C" w:rsidRDefault="0063648C" w:rsidP="00404690">
      <w:pPr>
        <w:spacing w:after="0"/>
        <w:ind w:right="0"/>
        <w:rPr>
          <w:rFonts w:ascii="Garamond" w:hAnsi="Garamond" w:cstheme="majorHAnsi"/>
          <w:color w:val="auto"/>
          <w:sz w:val="21"/>
          <w:szCs w:val="21"/>
        </w:rPr>
      </w:pPr>
    </w:p>
    <w:p w14:paraId="35AFE1A2" w14:textId="218CE3CB" w:rsidR="004068EA" w:rsidRPr="00D70F1C" w:rsidRDefault="004068EA" w:rsidP="00D70F1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olor w:val="auto"/>
          <w:sz w:val="21"/>
          <w:szCs w:val="21"/>
        </w:rPr>
        <w:t>EDUCATIO</w:t>
      </w:r>
      <w:r w:rsidR="00316A3B">
        <w:rPr>
          <w:rFonts w:ascii="Garamond" w:hAnsi="Garamond" w:cstheme="majorHAnsi"/>
          <w:b/>
          <w:bCs/>
          <w:color w:val="auto"/>
          <w:sz w:val="21"/>
          <w:szCs w:val="21"/>
        </w:rPr>
        <w:t>N</w:t>
      </w:r>
      <w:r w:rsidR="003E1061">
        <w:rPr>
          <w:rFonts w:ascii="Garamond" w:hAnsi="Garamond" w:cstheme="majorHAnsi"/>
          <w:b/>
          <w:bCs/>
          <w:color w:val="auto"/>
          <w:sz w:val="21"/>
          <w:szCs w:val="21"/>
        </w:rPr>
        <w:t xml:space="preserve"> </w:t>
      </w:r>
    </w:p>
    <w:p w14:paraId="376FE389" w14:textId="1C18484A" w:rsidR="004068EA" w:rsidRPr="00D70F1C" w:rsidRDefault="004068EA" w:rsidP="00BA5E6F">
      <w:pPr>
        <w:tabs>
          <w:tab w:val="right" w:pos="9072"/>
        </w:tabs>
        <w:spacing w:after="0"/>
        <w:ind w:right="0" w:firstLine="144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olor w:val="auto"/>
          <w:sz w:val="21"/>
          <w:szCs w:val="21"/>
        </w:rPr>
        <w:t>Rowan University</w:t>
      </w:r>
      <w:r w:rsidRPr="00D70F1C">
        <w:rPr>
          <w:rFonts w:ascii="Garamond" w:hAnsi="Garamond" w:cstheme="majorHAnsi"/>
          <w:color w:val="auto"/>
          <w:sz w:val="21"/>
          <w:szCs w:val="21"/>
        </w:rPr>
        <w:tab/>
        <w:t xml:space="preserve">Glassboro, </w:t>
      </w:r>
      <w:r w:rsidR="0001683D" w:rsidRPr="00D70F1C">
        <w:rPr>
          <w:rFonts w:ascii="Garamond" w:hAnsi="Garamond" w:cstheme="majorHAnsi"/>
          <w:color w:val="auto"/>
          <w:sz w:val="21"/>
          <w:szCs w:val="21"/>
        </w:rPr>
        <w:t>NJ</w:t>
      </w:r>
    </w:p>
    <w:p w14:paraId="56E36F86" w14:textId="77777777" w:rsidR="00C9481B" w:rsidRDefault="004068EA" w:rsidP="00C9481B">
      <w:pPr>
        <w:tabs>
          <w:tab w:val="left" w:pos="7248"/>
          <w:tab w:val="right" w:pos="9072"/>
        </w:tabs>
        <w:spacing w:after="0"/>
        <w:ind w:right="0" w:firstLine="144"/>
        <w:rPr>
          <w:rFonts w:ascii="Garamond" w:hAnsi="Garamond" w:cstheme="majorHAnsi"/>
          <w:i/>
          <w:iCs/>
          <w:color w:val="auto"/>
          <w:sz w:val="21"/>
          <w:szCs w:val="21"/>
        </w:rPr>
      </w:pPr>
      <w:r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>Bachelor of Arts</w:t>
      </w:r>
      <w:r w:rsidR="00A13A02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in </w:t>
      </w:r>
      <w:r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>Computing &amp; Informatics</w:t>
      </w:r>
      <w:r w:rsidR="003C05BA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| Concentration: Cybersecurity</w:t>
      </w:r>
      <w:r w:rsidR="00A302F7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</w:t>
      </w:r>
      <w:r w:rsidR="00EF23B0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  </w:t>
      </w:r>
      <w:r w:rsidR="003C05BA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</w:t>
      </w:r>
      <w:r w:rsidR="008A48AF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                 </w:t>
      </w:r>
      <w:r w:rsidR="00A13A02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  </w:t>
      </w:r>
      <w:r w:rsidR="00207C6E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     </w:t>
      </w:r>
      <w:r w:rsidR="00590F7C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>S</w:t>
      </w:r>
      <w:r w:rsidR="00007D69" w:rsidRPr="00D70F1C">
        <w:rPr>
          <w:rFonts w:ascii="Garamond" w:hAnsi="Garamond" w:cstheme="majorHAnsi"/>
          <w:color w:val="auto"/>
          <w:sz w:val="21"/>
          <w:szCs w:val="21"/>
        </w:rPr>
        <w:t xml:space="preserve">ep. 2020 – </w:t>
      </w:r>
      <w:r w:rsidR="00EF23B0" w:rsidRPr="00D70F1C">
        <w:rPr>
          <w:rFonts w:ascii="Garamond" w:hAnsi="Garamond" w:cstheme="majorHAnsi"/>
          <w:color w:val="auto"/>
          <w:sz w:val="21"/>
          <w:szCs w:val="21"/>
        </w:rPr>
        <w:t>May 2024</w:t>
      </w:r>
    </w:p>
    <w:p w14:paraId="646ACD05" w14:textId="5EE19EC9" w:rsidR="00404690" w:rsidRDefault="00C9481B" w:rsidP="00404690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>
        <w:rPr>
          <w:rFonts w:ascii="Garamond" w:hAnsi="Garamond" w:cstheme="majorHAnsi"/>
          <w:caps w:val="0"/>
          <w:color w:val="auto"/>
          <w:sz w:val="21"/>
          <w:szCs w:val="21"/>
        </w:rPr>
        <w:t>Award: $40,000 Lockheed Martin Stem Scholarship</w:t>
      </w:r>
    </w:p>
    <w:p w14:paraId="3688E46E" w14:textId="77777777" w:rsidR="003E1061" w:rsidRDefault="003E1061" w:rsidP="00404690">
      <w:pPr>
        <w:pStyle w:val="Heading1"/>
        <w:pBdr>
          <w:bottom w:val="none" w:sz="0" w:space="0" w:color="auto"/>
        </w:pBdr>
        <w:spacing w:before="0"/>
        <w:ind w:left="288"/>
        <w:rPr>
          <w:rFonts w:ascii="Garamond" w:hAnsi="Garamond" w:cstheme="majorHAnsi"/>
          <w:caps w:val="0"/>
          <w:color w:val="auto"/>
          <w:sz w:val="21"/>
          <w:szCs w:val="21"/>
        </w:rPr>
      </w:pPr>
    </w:p>
    <w:p w14:paraId="2D5E9CDE" w14:textId="2E42217C" w:rsidR="003E1061" w:rsidRPr="00D70F1C" w:rsidRDefault="00DE43CD" w:rsidP="003E1061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>CERTIFICATIONS</w:t>
      </w:r>
    </w:p>
    <w:p w14:paraId="1D79A6DE" w14:textId="147E4CA5" w:rsidR="00404690" w:rsidRPr="0063648C" w:rsidRDefault="00404690" w:rsidP="003E1061">
      <w:pPr>
        <w:spacing w:after="0"/>
        <w:ind w:left="144" w:right="0"/>
        <w:rPr>
          <w:rFonts w:ascii="Garamond" w:hAnsi="Garamond" w:cstheme="majorHAnsi"/>
          <w:caps/>
          <w:color w:val="auto"/>
          <w:sz w:val="21"/>
          <w:szCs w:val="21"/>
        </w:rPr>
      </w:pPr>
      <w:r w:rsidRPr="003E1061">
        <w:rPr>
          <w:rFonts w:ascii="Garamond" w:hAnsi="Garamond" w:cstheme="majorHAnsi"/>
          <w:color w:val="auto"/>
          <w:sz w:val="21"/>
          <w:szCs w:val="21"/>
        </w:rPr>
        <w:t>Microsoft Technology Associate Networking Fundamentals Certified</w:t>
      </w:r>
      <w:r w:rsidR="003E1061">
        <w:rPr>
          <w:rFonts w:ascii="Garamond" w:hAnsi="Garamond" w:cstheme="majorHAnsi"/>
          <w:caps/>
          <w:color w:val="auto"/>
          <w:sz w:val="21"/>
          <w:szCs w:val="21"/>
        </w:rPr>
        <w:t xml:space="preserve"> | </w:t>
      </w:r>
      <w:r w:rsidRPr="003E1061">
        <w:rPr>
          <w:rFonts w:ascii="Garamond" w:hAnsi="Garamond" w:cstheme="majorHAnsi"/>
          <w:color w:val="auto"/>
          <w:sz w:val="21"/>
          <w:szCs w:val="21"/>
        </w:rPr>
        <w:t>Microsoft Technology Associate Operating System Fundamentals Certified</w:t>
      </w:r>
      <w:r w:rsidR="003E1061">
        <w:rPr>
          <w:rFonts w:ascii="Garamond" w:hAnsi="Garamond" w:cstheme="majorHAnsi"/>
          <w:caps/>
          <w:color w:val="auto"/>
          <w:sz w:val="21"/>
          <w:szCs w:val="21"/>
        </w:rPr>
        <w:t xml:space="preserve"> | </w:t>
      </w:r>
      <w:r w:rsidRPr="003E1061">
        <w:rPr>
          <w:rFonts w:ascii="Garamond" w:hAnsi="Garamond" w:cstheme="majorHAnsi"/>
          <w:color w:val="auto"/>
          <w:sz w:val="21"/>
          <w:szCs w:val="21"/>
        </w:rPr>
        <w:t>Internet Core Competency Certification Certified</w:t>
      </w:r>
    </w:p>
    <w:sectPr w:rsidR="00404690" w:rsidRPr="0063648C" w:rsidSect="00833F7E">
      <w:pgSz w:w="12240" w:h="15840"/>
      <w:pgMar w:top="632" w:right="1584" w:bottom="687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56CD7" w14:textId="77777777" w:rsidR="00AA5C76" w:rsidRDefault="00AA5C76">
      <w:pPr>
        <w:spacing w:after="0"/>
      </w:pPr>
      <w:r>
        <w:separator/>
      </w:r>
    </w:p>
    <w:p w14:paraId="5EFD6851" w14:textId="77777777" w:rsidR="00AA5C76" w:rsidRDefault="00AA5C76"/>
  </w:endnote>
  <w:endnote w:type="continuationSeparator" w:id="0">
    <w:p w14:paraId="6FA20364" w14:textId="77777777" w:rsidR="00AA5C76" w:rsidRDefault="00AA5C76">
      <w:pPr>
        <w:spacing w:after="0"/>
      </w:pPr>
      <w:r>
        <w:continuationSeparator/>
      </w:r>
    </w:p>
    <w:p w14:paraId="356918B4" w14:textId="77777777" w:rsidR="00AA5C76" w:rsidRDefault="00AA5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56997" w14:textId="77777777" w:rsidR="00AA5C76" w:rsidRDefault="00AA5C76">
      <w:pPr>
        <w:spacing w:after="0"/>
      </w:pPr>
      <w:r>
        <w:separator/>
      </w:r>
    </w:p>
    <w:p w14:paraId="5A20B2E0" w14:textId="77777777" w:rsidR="00AA5C76" w:rsidRDefault="00AA5C76"/>
  </w:footnote>
  <w:footnote w:type="continuationSeparator" w:id="0">
    <w:p w14:paraId="15903DA5" w14:textId="77777777" w:rsidR="00AA5C76" w:rsidRDefault="00AA5C76">
      <w:pPr>
        <w:spacing w:after="0"/>
      </w:pPr>
      <w:r>
        <w:continuationSeparator/>
      </w:r>
    </w:p>
    <w:p w14:paraId="59999DFC" w14:textId="77777777" w:rsidR="00AA5C76" w:rsidRDefault="00AA5C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F7708E"/>
    <w:multiLevelType w:val="hybridMultilevel"/>
    <w:tmpl w:val="818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7A1528"/>
    <w:multiLevelType w:val="hybridMultilevel"/>
    <w:tmpl w:val="B8C86E4A"/>
    <w:lvl w:ilvl="0" w:tplc="0409000D">
      <w:start w:val="1"/>
      <w:numFmt w:val="bullet"/>
      <w:lvlText w:val="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3D3D13B3"/>
    <w:multiLevelType w:val="hybridMultilevel"/>
    <w:tmpl w:val="697E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6D7"/>
    <w:multiLevelType w:val="hybridMultilevel"/>
    <w:tmpl w:val="3382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EAE3425"/>
    <w:multiLevelType w:val="hybridMultilevel"/>
    <w:tmpl w:val="5C12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C7AD8"/>
    <w:multiLevelType w:val="hybridMultilevel"/>
    <w:tmpl w:val="C58AD5A6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D3D79"/>
    <w:multiLevelType w:val="hybridMultilevel"/>
    <w:tmpl w:val="161A5616"/>
    <w:lvl w:ilvl="0" w:tplc="1090D19E">
      <w:start w:val="1"/>
      <w:numFmt w:val="bullet"/>
      <w:lvlText w:val="•"/>
      <w:lvlJc w:val="left"/>
      <w:pPr>
        <w:ind w:left="1080" w:hanging="720"/>
      </w:pPr>
      <w:rPr>
        <w:rFonts w:ascii="Times" w:eastAsiaTheme="majorEastAsia" w:hAnsi="Times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55438"/>
    <w:multiLevelType w:val="hybridMultilevel"/>
    <w:tmpl w:val="9B3CF2A2"/>
    <w:lvl w:ilvl="0" w:tplc="2A2C3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6D241B"/>
    <w:multiLevelType w:val="hybridMultilevel"/>
    <w:tmpl w:val="A00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F2CEC"/>
    <w:multiLevelType w:val="hybridMultilevel"/>
    <w:tmpl w:val="2E08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39322">
    <w:abstractNumId w:val="9"/>
  </w:num>
  <w:num w:numId="2" w16cid:durableId="502741659">
    <w:abstractNumId w:val="9"/>
    <w:lvlOverride w:ilvl="0">
      <w:startOverride w:val="1"/>
    </w:lvlOverride>
  </w:num>
  <w:num w:numId="3" w16cid:durableId="1928539378">
    <w:abstractNumId w:val="9"/>
    <w:lvlOverride w:ilvl="0">
      <w:startOverride w:val="1"/>
    </w:lvlOverride>
  </w:num>
  <w:num w:numId="4" w16cid:durableId="1906723996">
    <w:abstractNumId w:val="9"/>
    <w:lvlOverride w:ilvl="0">
      <w:startOverride w:val="1"/>
    </w:lvlOverride>
  </w:num>
  <w:num w:numId="5" w16cid:durableId="1858273982">
    <w:abstractNumId w:val="23"/>
  </w:num>
  <w:num w:numId="6" w16cid:durableId="2074618457">
    <w:abstractNumId w:val="7"/>
  </w:num>
  <w:num w:numId="7" w16cid:durableId="221017350">
    <w:abstractNumId w:val="6"/>
  </w:num>
  <w:num w:numId="8" w16cid:durableId="230963321">
    <w:abstractNumId w:val="5"/>
  </w:num>
  <w:num w:numId="9" w16cid:durableId="198903704">
    <w:abstractNumId w:val="4"/>
  </w:num>
  <w:num w:numId="10" w16cid:durableId="211504459">
    <w:abstractNumId w:val="8"/>
  </w:num>
  <w:num w:numId="11" w16cid:durableId="621234663">
    <w:abstractNumId w:val="3"/>
  </w:num>
  <w:num w:numId="12" w16cid:durableId="710542684">
    <w:abstractNumId w:val="2"/>
  </w:num>
  <w:num w:numId="13" w16cid:durableId="1657295869">
    <w:abstractNumId w:val="1"/>
  </w:num>
  <w:num w:numId="14" w16cid:durableId="1883401029">
    <w:abstractNumId w:val="0"/>
  </w:num>
  <w:num w:numId="15" w16cid:durableId="905215614">
    <w:abstractNumId w:val="16"/>
  </w:num>
  <w:num w:numId="16" w16cid:durableId="2080126193">
    <w:abstractNumId w:val="12"/>
  </w:num>
  <w:num w:numId="17" w16cid:durableId="1327981491">
    <w:abstractNumId w:val="20"/>
  </w:num>
  <w:num w:numId="18" w16cid:durableId="566918193">
    <w:abstractNumId w:val="22"/>
  </w:num>
  <w:num w:numId="19" w16cid:durableId="269315498">
    <w:abstractNumId w:val="24"/>
  </w:num>
  <w:num w:numId="20" w16cid:durableId="1313217136">
    <w:abstractNumId w:val="14"/>
  </w:num>
  <w:num w:numId="21" w16cid:durableId="1128088428">
    <w:abstractNumId w:val="17"/>
  </w:num>
  <w:num w:numId="22" w16cid:durableId="2035224314">
    <w:abstractNumId w:val="15"/>
  </w:num>
  <w:num w:numId="23" w16cid:durableId="573512827">
    <w:abstractNumId w:val="11"/>
  </w:num>
  <w:num w:numId="24" w16cid:durableId="1988703227">
    <w:abstractNumId w:val="18"/>
  </w:num>
  <w:num w:numId="25" w16cid:durableId="498230515">
    <w:abstractNumId w:val="19"/>
  </w:num>
  <w:num w:numId="26" w16cid:durableId="1361778495">
    <w:abstractNumId w:val="10"/>
  </w:num>
  <w:num w:numId="27" w16cid:durableId="973365476">
    <w:abstractNumId w:val="21"/>
  </w:num>
  <w:num w:numId="28" w16cid:durableId="473871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C6"/>
    <w:rsid w:val="00007A15"/>
    <w:rsid w:val="00007D69"/>
    <w:rsid w:val="00011377"/>
    <w:rsid w:val="00016506"/>
    <w:rsid w:val="0001683D"/>
    <w:rsid w:val="0002727E"/>
    <w:rsid w:val="00027D4A"/>
    <w:rsid w:val="0003048C"/>
    <w:rsid w:val="00042F1C"/>
    <w:rsid w:val="00045680"/>
    <w:rsid w:val="0004635F"/>
    <w:rsid w:val="00051D3E"/>
    <w:rsid w:val="00053F42"/>
    <w:rsid w:val="000553D7"/>
    <w:rsid w:val="00062286"/>
    <w:rsid w:val="00070906"/>
    <w:rsid w:val="00075D16"/>
    <w:rsid w:val="00076C28"/>
    <w:rsid w:val="00077129"/>
    <w:rsid w:val="00084A78"/>
    <w:rsid w:val="00085F76"/>
    <w:rsid w:val="000861F6"/>
    <w:rsid w:val="00087E4B"/>
    <w:rsid w:val="00097D0B"/>
    <w:rsid w:val="000A00CF"/>
    <w:rsid w:val="000A07B6"/>
    <w:rsid w:val="000A3A13"/>
    <w:rsid w:val="000A4154"/>
    <w:rsid w:val="000A4C37"/>
    <w:rsid w:val="000B7EDE"/>
    <w:rsid w:val="000C0CA7"/>
    <w:rsid w:val="000C1F8E"/>
    <w:rsid w:val="000C375E"/>
    <w:rsid w:val="000C4DF7"/>
    <w:rsid w:val="000C67A5"/>
    <w:rsid w:val="000C67F5"/>
    <w:rsid w:val="000D427E"/>
    <w:rsid w:val="000D6F78"/>
    <w:rsid w:val="000D781C"/>
    <w:rsid w:val="000E191E"/>
    <w:rsid w:val="000E3963"/>
    <w:rsid w:val="000E5ADD"/>
    <w:rsid w:val="000E61E9"/>
    <w:rsid w:val="000E6AEC"/>
    <w:rsid w:val="000F1524"/>
    <w:rsid w:val="000F2609"/>
    <w:rsid w:val="000F2762"/>
    <w:rsid w:val="000F2861"/>
    <w:rsid w:val="000F3575"/>
    <w:rsid w:val="000F4A4D"/>
    <w:rsid w:val="00102AD7"/>
    <w:rsid w:val="001209E0"/>
    <w:rsid w:val="00124156"/>
    <w:rsid w:val="00124ADA"/>
    <w:rsid w:val="00126049"/>
    <w:rsid w:val="001366F2"/>
    <w:rsid w:val="001413E2"/>
    <w:rsid w:val="001421FD"/>
    <w:rsid w:val="00143680"/>
    <w:rsid w:val="00144CCA"/>
    <w:rsid w:val="0014523F"/>
    <w:rsid w:val="00152607"/>
    <w:rsid w:val="001530F7"/>
    <w:rsid w:val="0015596B"/>
    <w:rsid w:val="0016510F"/>
    <w:rsid w:val="00166F56"/>
    <w:rsid w:val="00167201"/>
    <w:rsid w:val="00167860"/>
    <w:rsid w:val="001704B8"/>
    <w:rsid w:val="001739A6"/>
    <w:rsid w:val="0017560F"/>
    <w:rsid w:val="00176011"/>
    <w:rsid w:val="00177AC3"/>
    <w:rsid w:val="00183B17"/>
    <w:rsid w:val="00185B8E"/>
    <w:rsid w:val="00192486"/>
    <w:rsid w:val="00192A39"/>
    <w:rsid w:val="0019329B"/>
    <w:rsid w:val="00194246"/>
    <w:rsid w:val="0019501F"/>
    <w:rsid w:val="00196B75"/>
    <w:rsid w:val="001A3E63"/>
    <w:rsid w:val="001B3EF9"/>
    <w:rsid w:val="001C1BD7"/>
    <w:rsid w:val="001C751C"/>
    <w:rsid w:val="001D5141"/>
    <w:rsid w:val="001E5869"/>
    <w:rsid w:val="001F3943"/>
    <w:rsid w:val="001F54F8"/>
    <w:rsid w:val="001F5D04"/>
    <w:rsid w:val="00207231"/>
    <w:rsid w:val="00207B00"/>
    <w:rsid w:val="00207C6E"/>
    <w:rsid w:val="00212C7E"/>
    <w:rsid w:val="0021472D"/>
    <w:rsid w:val="00215BB3"/>
    <w:rsid w:val="00224433"/>
    <w:rsid w:val="0023064E"/>
    <w:rsid w:val="00231476"/>
    <w:rsid w:val="002377D1"/>
    <w:rsid w:val="002410E5"/>
    <w:rsid w:val="00245C06"/>
    <w:rsid w:val="00252B43"/>
    <w:rsid w:val="00252F14"/>
    <w:rsid w:val="00254924"/>
    <w:rsid w:val="00256004"/>
    <w:rsid w:val="002563E8"/>
    <w:rsid w:val="00260D3F"/>
    <w:rsid w:val="00266BCC"/>
    <w:rsid w:val="002725C2"/>
    <w:rsid w:val="002744C8"/>
    <w:rsid w:val="00274E3D"/>
    <w:rsid w:val="0027566B"/>
    <w:rsid w:val="00275CE2"/>
    <w:rsid w:val="002762B1"/>
    <w:rsid w:val="002765B9"/>
    <w:rsid w:val="00277F9B"/>
    <w:rsid w:val="0028518A"/>
    <w:rsid w:val="00291BBE"/>
    <w:rsid w:val="00296FFD"/>
    <w:rsid w:val="002B0327"/>
    <w:rsid w:val="002C3B94"/>
    <w:rsid w:val="002C4D53"/>
    <w:rsid w:val="002D05E7"/>
    <w:rsid w:val="002D3ECD"/>
    <w:rsid w:val="002E1C17"/>
    <w:rsid w:val="002F01E6"/>
    <w:rsid w:val="002F1B70"/>
    <w:rsid w:val="002F22FF"/>
    <w:rsid w:val="002F7D5F"/>
    <w:rsid w:val="0030169A"/>
    <w:rsid w:val="003047AB"/>
    <w:rsid w:val="00304B44"/>
    <w:rsid w:val="003069FE"/>
    <w:rsid w:val="00310618"/>
    <w:rsid w:val="00312921"/>
    <w:rsid w:val="00314D2D"/>
    <w:rsid w:val="00316A3B"/>
    <w:rsid w:val="00316E2F"/>
    <w:rsid w:val="003202BE"/>
    <w:rsid w:val="003316A9"/>
    <w:rsid w:val="00332E98"/>
    <w:rsid w:val="00347CAF"/>
    <w:rsid w:val="00355ADA"/>
    <w:rsid w:val="0035690F"/>
    <w:rsid w:val="00360EC8"/>
    <w:rsid w:val="003665FA"/>
    <w:rsid w:val="00374DD9"/>
    <w:rsid w:val="003814C2"/>
    <w:rsid w:val="003865E7"/>
    <w:rsid w:val="00391CA1"/>
    <w:rsid w:val="003932D5"/>
    <w:rsid w:val="00393721"/>
    <w:rsid w:val="003A0FF1"/>
    <w:rsid w:val="003A2A4B"/>
    <w:rsid w:val="003A4B81"/>
    <w:rsid w:val="003C05BA"/>
    <w:rsid w:val="003C1526"/>
    <w:rsid w:val="003C391E"/>
    <w:rsid w:val="003C45CA"/>
    <w:rsid w:val="003C5269"/>
    <w:rsid w:val="003D1687"/>
    <w:rsid w:val="003D3F42"/>
    <w:rsid w:val="003E1061"/>
    <w:rsid w:val="003E7F76"/>
    <w:rsid w:val="003F22AE"/>
    <w:rsid w:val="004045AC"/>
    <w:rsid w:val="00404690"/>
    <w:rsid w:val="004068EA"/>
    <w:rsid w:val="00407FBF"/>
    <w:rsid w:val="004146CF"/>
    <w:rsid w:val="00416FF6"/>
    <w:rsid w:val="004219E0"/>
    <w:rsid w:val="00426711"/>
    <w:rsid w:val="004400C6"/>
    <w:rsid w:val="00441534"/>
    <w:rsid w:val="0044440A"/>
    <w:rsid w:val="00445144"/>
    <w:rsid w:val="00446B33"/>
    <w:rsid w:val="004514A5"/>
    <w:rsid w:val="0045214D"/>
    <w:rsid w:val="0045223F"/>
    <w:rsid w:val="00461193"/>
    <w:rsid w:val="00461C76"/>
    <w:rsid w:val="00464D57"/>
    <w:rsid w:val="00481903"/>
    <w:rsid w:val="004827F9"/>
    <w:rsid w:val="004926FE"/>
    <w:rsid w:val="00492887"/>
    <w:rsid w:val="0049472F"/>
    <w:rsid w:val="00494E70"/>
    <w:rsid w:val="00496A5A"/>
    <w:rsid w:val="004A6CF5"/>
    <w:rsid w:val="004B439D"/>
    <w:rsid w:val="004B4E26"/>
    <w:rsid w:val="004C1758"/>
    <w:rsid w:val="004D2B53"/>
    <w:rsid w:val="004D5526"/>
    <w:rsid w:val="004D67AF"/>
    <w:rsid w:val="004D6B18"/>
    <w:rsid w:val="004E2FFC"/>
    <w:rsid w:val="004E32C5"/>
    <w:rsid w:val="004F21CB"/>
    <w:rsid w:val="004F2AAF"/>
    <w:rsid w:val="004F6C85"/>
    <w:rsid w:val="00506943"/>
    <w:rsid w:val="00510C14"/>
    <w:rsid w:val="00523AC4"/>
    <w:rsid w:val="00526C73"/>
    <w:rsid w:val="00527F51"/>
    <w:rsid w:val="00530BE6"/>
    <w:rsid w:val="00530BEB"/>
    <w:rsid w:val="0053461C"/>
    <w:rsid w:val="00534BBF"/>
    <w:rsid w:val="005419DD"/>
    <w:rsid w:val="00547764"/>
    <w:rsid w:val="00553A33"/>
    <w:rsid w:val="00554B8B"/>
    <w:rsid w:val="00561DFB"/>
    <w:rsid w:val="005630F0"/>
    <w:rsid w:val="00572673"/>
    <w:rsid w:val="00574678"/>
    <w:rsid w:val="0057673E"/>
    <w:rsid w:val="00582FA3"/>
    <w:rsid w:val="00590F7C"/>
    <w:rsid w:val="005A4309"/>
    <w:rsid w:val="005A4A06"/>
    <w:rsid w:val="005A5D05"/>
    <w:rsid w:val="005C1B22"/>
    <w:rsid w:val="005D74F8"/>
    <w:rsid w:val="005F17C3"/>
    <w:rsid w:val="005F506D"/>
    <w:rsid w:val="005F61C0"/>
    <w:rsid w:val="00602FFA"/>
    <w:rsid w:val="00614103"/>
    <w:rsid w:val="0062188A"/>
    <w:rsid w:val="00624130"/>
    <w:rsid w:val="006251D1"/>
    <w:rsid w:val="00627944"/>
    <w:rsid w:val="00633485"/>
    <w:rsid w:val="0063648C"/>
    <w:rsid w:val="0064357E"/>
    <w:rsid w:val="0064377A"/>
    <w:rsid w:val="0064537C"/>
    <w:rsid w:val="00650306"/>
    <w:rsid w:val="006503B2"/>
    <w:rsid w:val="006531F9"/>
    <w:rsid w:val="00654987"/>
    <w:rsid w:val="00655C27"/>
    <w:rsid w:val="006563A9"/>
    <w:rsid w:val="006621DC"/>
    <w:rsid w:val="006631D6"/>
    <w:rsid w:val="00664938"/>
    <w:rsid w:val="00670E7E"/>
    <w:rsid w:val="00682379"/>
    <w:rsid w:val="00693B17"/>
    <w:rsid w:val="0069604C"/>
    <w:rsid w:val="00697C57"/>
    <w:rsid w:val="006A2162"/>
    <w:rsid w:val="006A3235"/>
    <w:rsid w:val="006A5196"/>
    <w:rsid w:val="006B32FA"/>
    <w:rsid w:val="006B4981"/>
    <w:rsid w:val="006B6B22"/>
    <w:rsid w:val="006B6DCA"/>
    <w:rsid w:val="006C0EE3"/>
    <w:rsid w:val="006C4E74"/>
    <w:rsid w:val="006D3E12"/>
    <w:rsid w:val="006D6CCC"/>
    <w:rsid w:val="006E2335"/>
    <w:rsid w:val="006E6B79"/>
    <w:rsid w:val="006F283B"/>
    <w:rsid w:val="006F5F8A"/>
    <w:rsid w:val="00706F18"/>
    <w:rsid w:val="007116D7"/>
    <w:rsid w:val="00713FDF"/>
    <w:rsid w:val="007211E1"/>
    <w:rsid w:val="00725270"/>
    <w:rsid w:val="00734DBF"/>
    <w:rsid w:val="007411C4"/>
    <w:rsid w:val="007470FE"/>
    <w:rsid w:val="0075125F"/>
    <w:rsid w:val="0075312B"/>
    <w:rsid w:val="007559B1"/>
    <w:rsid w:val="0075674B"/>
    <w:rsid w:val="00762CE4"/>
    <w:rsid w:val="00762E57"/>
    <w:rsid w:val="00772CD6"/>
    <w:rsid w:val="007730D5"/>
    <w:rsid w:val="007743E6"/>
    <w:rsid w:val="00776F3B"/>
    <w:rsid w:val="00777388"/>
    <w:rsid w:val="00782337"/>
    <w:rsid w:val="00792413"/>
    <w:rsid w:val="00792A20"/>
    <w:rsid w:val="0079549B"/>
    <w:rsid w:val="00797C46"/>
    <w:rsid w:val="007B17E9"/>
    <w:rsid w:val="007B5E0E"/>
    <w:rsid w:val="007B6448"/>
    <w:rsid w:val="007B6E2C"/>
    <w:rsid w:val="007C29DF"/>
    <w:rsid w:val="007C3CDB"/>
    <w:rsid w:val="007E2A9E"/>
    <w:rsid w:val="007F6B50"/>
    <w:rsid w:val="00802460"/>
    <w:rsid w:val="00805130"/>
    <w:rsid w:val="00806C35"/>
    <w:rsid w:val="0081535B"/>
    <w:rsid w:val="00815919"/>
    <w:rsid w:val="00816170"/>
    <w:rsid w:val="008266EA"/>
    <w:rsid w:val="00833F7E"/>
    <w:rsid w:val="008348EF"/>
    <w:rsid w:val="00834BC9"/>
    <w:rsid w:val="00840178"/>
    <w:rsid w:val="00843164"/>
    <w:rsid w:val="008448BE"/>
    <w:rsid w:val="008509DE"/>
    <w:rsid w:val="00854E7D"/>
    <w:rsid w:val="008551F7"/>
    <w:rsid w:val="0085666E"/>
    <w:rsid w:val="00861173"/>
    <w:rsid w:val="00862970"/>
    <w:rsid w:val="0086515F"/>
    <w:rsid w:val="0086718F"/>
    <w:rsid w:val="00874140"/>
    <w:rsid w:val="008744B1"/>
    <w:rsid w:val="0087664A"/>
    <w:rsid w:val="00877702"/>
    <w:rsid w:val="008838B4"/>
    <w:rsid w:val="008926C9"/>
    <w:rsid w:val="008953A2"/>
    <w:rsid w:val="00897D96"/>
    <w:rsid w:val="008A09BC"/>
    <w:rsid w:val="008A3CEA"/>
    <w:rsid w:val="008A48AF"/>
    <w:rsid w:val="008A6147"/>
    <w:rsid w:val="008A74DF"/>
    <w:rsid w:val="008B169E"/>
    <w:rsid w:val="008B2739"/>
    <w:rsid w:val="008B5DC0"/>
    <w:rsid w:val="008C10B3"/>
    <w:rsid w:val="008C2393"/>
    <w:rsid w:val="008C2B11"/>
    <w:rsid w:val="008C4600"/>
    <w:rsid w:val="008D1DAD"/>
    <w:rsid w:val="008D6DBB"/>
    <w:rsid w:val="008E5414"/>
    <w:rsid w:val="008E6D71"/>
    <w:rsid w:val="008F1BCC"/>
    <w:rsid w:val="008F2DB9"/>
    <w:rsid w:val="008F6B3F"/>
    <w:rsid w:val="009147C8"/>
    <w:rsid w:val="00926AA1"/>
    <w:rsid w:val="009301C5"/>
    <w:rsid w:val="009306FB"/>
    <w:rsid w:val="00931654"/>
    <w:rsid w:val="0093588F"/>
    <w:rsid w:val="00944C43"/>
    <w:rsid w:val="00944C4F"/>
    <w:rsid w:val="009466D9"/>
    <w:rsid w:val="00947B45"/>
    <w:rsid w:val="00961734"/>
    <w:rsid w:val="00961E76"/>
    <w:rsid w:val="009650D9"/>
    <w:rsid w:val="009655EC"/>
    <w:rsid w:val="009657B2"/>
    <w:rsid w:val="00971F6B"/>
    <w:rsid w:val="00974CC7"/>
    <w:rsid w:val="00975DAC"/>
    <w:rsid w:val="0097613B"/>
    <w:rsid w:val="00980FA9"/>
    <w:rsid w:val="009A6DB0"/>
    <w:rsid w:val="009B0466"/>
    <w:rsid w:val="009B0938"/>
    <w:rsid w:val="009B45AB"/>
    <w:rsid w:val="009B534B"/>
    <w:rsid w:val="009B61A2"/>
    <w:rsid w:val="009B6763"/>
    <w:rsid w:val="009C683E"/>
    <w:rsid w:val="009C6A67"/>
    <w:rsid w:val="009D0A66"/>
    <w:rsid w:val="009D38C0"/>
    <w:rsid w:val="009E40DE"/>
    <w:rsid w:val="009E7FF2"/>
    <w:rsid w:val="009F0CEB"/>
    <w:rsid w:val="00A04022"/>
    <w:rsid w:val="00A12A63"/>
    <w:rsid w:val="00A13A02"/>
    <w:rsid w:val="00A15D8F"/>
    <w:rsid w:val="00A2362B"/>
    <w:rsid w:val="00A302F7"/>
    <w:rsid w:val="00A32F13"/>
    <w:rsid w:val="00A40612"/>
    <w:rsid w:val="00A53F0C"/>
    <w:rsid w:val="00A604E6"/>
    <w:rsid w:val="00A61254"/>
    <w:rsid w:val="00A62360"/>
    <w:rsid w:val="00A64528"/>
    <w:rsid w:val="00A65017"/>
    <w:rsid w:val="00A67596"/>
    <w:rsid w:val="00A7025C"/>
    <w:rsid w:val="00A77F6B"/>
    <w:rsid w:val="00A806F5"/>
    <w:rsid w:val="00A82DCC"/>
    <w:rsid w:val="00A842F5"/>
    <w:rsid w:val="00A8658C"/>
    <w:rsid w:val="00A915EF"/>
    <w:rsid w:val="00A95A68"/>
    <w:rsid w:val="00A95FCA"/>
    <w:rsid w:val="00AA0CAB"/>
    <w:rsid w:val="00AA5C76"/>
    <w:rsid w:val="00AB30C4"/>
    <w:rsid w:val="00AB349E"/>
    <w:rsid w:val="00AB6B72"/>
    <w:rsid w:val="00AC0DBC"/>
    <w:rsid w:val="00AD0C59"/>
    <w:rsid w:val="00AE16CD"/>
    <w:rsid w:val="00AF5684"/>
    <w:rsid w:val="00AF5C13"/>
    <w:rsid w:val="00B02AC6"/>
    <w:rsid w:val="00B04DAC"/>
    <w:rsid w:val="00B052D9"/>
    <w:rsid w:val="00B05C67"/>
    <w:rsid w:val="00B11B41"/>
    <w:rsid w:val="00B20B79"/>
    <w:rsid w:val="00B2255C"/>
    <w:rsid w:val="00B32CFC"/>
    <w:rsid w:val="00B36411"/>
    <w:rsid w:val="00B47BB5"/>
    <w:rsid w:val="00B5163D"/>
    <w:rsid w:val="00B5357E"/>
    <w:rsid w:val="00B53767"/>
    <w:rsid w:val="00B77180"/>
    <w:rsid w:val="00B859B1"/>
    <w:rsid w:val="00B85A74"/>
    <w:rsid w:val="00B869F6"/>
    <w:rsid w:val="00B90C70"/>
    <w:rsid w:val="00B9115B"/>
    <w:rsid w:val="00B92921"/>
    <w:rsid w:val="00B95F66"/>
    <w:rsid w:val="00BA17CD"/>
    <w:rsid w:val="00BA5E6F"/>
    <w:rsid w:val="00BA7BE1"/>
    <w:rsid w:val="00BB04D1"/>
    <w:rsid w:val="00BB385E"/>
    <w:rsid w:val="00BC0F54"/>
    <w:rsid w:val="00BC187E"/>
    <w:rsid w:val="00BC1B6C"/>
    <w:rsid w:val="00BC1C67"/>
    <w:rsid w:val="00BC366D"/>
    <w:rsid w:val="00BC4A1A"/>
    <w:rsid w:val="00BC6C7D"/>
    <w:rsid w:val="00BD0EF3"/>
    <w:rsid w:val="00BE097A"/>
    <w:rsid w:val="00BE2420"/>
    <w:rsid w:val="00BE3F2C"/>
    <w:rsid w:val="00BF3370"/>
    <w:rsid w:val="00BF5B04"/>
    <w:rsid w:val="00C006D9"/>
    <w:rsid w:val="00C02E26"/>
    <w:rsid w:val="00C0503D"/>
    <w:rsid w:val="00C067C5"/>
    <w:rsid w:val="00C15A13"/>
    <w:rsid w:val="00C175A2"/>
    <w:rsid w:val="00C17B27"/>
    <w:rsid w:val="00C23D64"/>
    <w:rsid w:val="00C31B8B"/>
    <w:rsid w:val="00C336CF"/>
    <w:rsid w:val="00C35C11"/>
    <w:rsid w:val="00C37214"/>
    <w:rsid w:val="00C40372"/>
    <w:rsid w:val="00C50A4D"/>
    <w:rsid w:val="00C53EBD"/>
    <w:rsid w:val="00C57846"/>
    <w:rsid w:val="00C66477"/>
    <w:rsid w:val="00C71E1D"/>
    <w:rsid w:val="00C73426"/>
    <w:rsid w:val="00C75815"/>
    <w:rsid w:val="00C8174F"/>
    <w:rsid w:val="00C825ED"/>
    <w:rsid w:val="00C86B0B"/>
    <w:rsid w:val="00C9354F"/>
    <w:rsid w:val="00C9481B"/>
    <w:rsid w:val="00CA221D"/>
    <w:rsid w:val="00CB2DF8"/>
    <w:rsid w:val="00CB6772"/>
    <w:rsid w:val="00CC05D9"/>
    <w:rsid w:val="00CC1097"/>
    <w:rsid w:val="00CC1420"/>
    <w:rsid w:val="00CC1873"/>
    <w:rsid w:val="00CC2A37"/>
    <w:rsid w:val="00CD28AD"/>
    <w:rsid w:val="00CD32FC"/>
    <w:rsid w:val="00CD57A2"/>
    <w:rsid w:val="00CD7582"/>
    <w:rsid w:val="00CE06A4"/>
    <w:rsid w:val="00CF1DCB"/>
    <w:rsid w:val="00D0020C"/>
    <w:rsid w:val="00D05292"/>
    <w:rsid w:val="00D061E7"/>
    <w:rsid w:val="00D06E8C"/>
    <w:rsid w:val="00D32ECC"/>
    <w:rsid w:val="00D36671"/>
    <w:rsid w:val="00D442FC"/>
    <w:rsid w:val="00D503DB"/>
    <w:rsid w:val="00D50534"/>
    <w:rsid w:val="00D568D3"/>
    <w:rsid w:val="00D61AB5"/>
    <w:rsid w:val="00D65641"/>
    <w:rsid w:val="00D67E4B"/>
    <w:rsid w:val="00D70F1C"/>
    <w:rsid w:val="00D74FA2"/>
    <w:rsid w:val="00D76D43"/>
    <w:rsid w:val="00D77CEC"/>
    <w:rsid w:val="00D81F4E"/>
    <w:rsid w:val="00D90413"/>
    <w:rsid w:val="00D91D37"/>
    <w:rsid w:val="00D91D97"/>
    <w:rsid w:val="00D9299C"/>
    <w:rsid w:val="00D97EEC"/>
    <w:rsid w:val="00DA0EEB"/>
    <w:rsid w:val="00DA4889"/>
    <w:rsid w:val="00DB3EC5"/>
    <w:rsid w:val="00DB48A0"/>
    <w:rsid w:val="00DC1319"/>
    <w:rsid w:val="00DC7301"/>
    <w:rsid w:val="00DC759E"/>
    <w:rsid w:val="00DD6138"/>
    <w:rsid w:val="00DE0877"/>
    <w:rsid w:val="00DE43CD"/>
    <w:rsid w:val="00DF7878"/>
    <w:rsid w:val="00E02EC4"/>
    <w:rsid w:val="00E06F69"/>
    <w:rsid w:val="00E07736"/>
    <w:rsid w:val="00E11EB8"/>
    <w:rsid w:val="00E1263A"/>
    <w:rsid w:val="00E13F00"/>
    <w:rsid w:val="00E14586"/>
    <w:rsid w:val="00E14C8D"/>
    <w:rsid w:val="00E1542C"/>
    <w:rsid w:val="00E15DAE"/>
    <w:rsid w:val="00E20C70"/>
    <w:rsid w:val="00E2285D"/>
    <w:rsid w:val="00E22C6C"/>
    <w:rsid w:val="00E2527F"/>
    <w:rsid w:val="00E3635E"/>
    <w:rsid w:val="00E366F0"/>
    <w:rsid w:val="00E36E09"/>
    <w:rsid w:val="00E40147"/>
    <w:rsid w:val="00E42361"/>
    <w:rsid w:val="00E452B6"/>
    <w:rsid w:val="00E66D50"/>
    <w:rsid w:val="00E67835"/>
    <w:rsid w:val="00E701BB"/>
    <w:rsid w:val="00E7433A"/>
    <w:rsid w:val="00E7558A"/>
    <w:rsid w:val="00E76367"/>
    <w:rsid w:val="00E80ABA"/>
    <w:rsid w:val="00E82A1F"/>
    <w:rsid w:val="00E91FA0"/>
    <w:rsid w:val="00E97FF7"/>
    <w:rsid w:val="00EA6009"/>
    <w:rsid w:val="00EB4873"/>
    <w:rsid w:val="00EB5A28"/>
    <w:rsid w:val="00EC4889"/>
    <w:rsid w:val="00ED261F"/>
    <w:rsid w:val="00ED74D3"/>
    <w:rsid w:val="00EE246D"/>
    <w:rsid w:val="00EE4EB8"/>
    <w:rsid w:val="00EE5A89"/>
    <w:rsid w:val="00EE6C62"/>
    <w:rsid w:val="00EE7081"/>
    <w:rsid w:val="00EE70D2"/>
    <w:rsid w:val="00EE7A0E"/>
    <w:rsid w:val="00EF23B0"/>
    <w:rsid w:val="00EF34B8"/>
    <w:rsid w:val="00F005A0"/>
    <w:rsid w:val="00F01283"/>
    <w:rsid w:val="00F02E0D"/>
    <w:rsid w:val="00F05028"/>
    <w:rsid w:val="00F05FFB"/>
    <w:rsid w:val="00F07908"/>
    <w:rsid w:val="00F13529"/>
    <w:rsid w:val="00F15F95"/>
    <w:rsid w:val="00F2287B"/>
    <w:rsid w:val="00F25533"/>
    <w:rsid w:val="00F26AC7"/>
    <w:rsid w:val="00F3024E"/>
    <w:rsid w:val="00F31FE4"/>
    <w:rsid w:val="00F34204"/>
    <w:rsid w:val="00F35655"/>
    <w:rsid w:val="00F43848"/>
    <w:rsid w:val="00F46458"/>
    <w:rsid w:val="00F51896"/>
    <w:rsid w:val="00F52991"/>
    <w:rsid w:val="00F605D3"/>
    <w:rsid w:val="00F6077F"/>
    <w:rsid w:val="00F61A2E"/>
    <w:rsid w:val="00F63A6F"/>
    <w:rsid w:val="00F63B5F"/>
    <w:rsid w:val="00F779F0"/>
    <w:rsid w:val="00F816DA"/>
    <w:rsid w:val="00F8490A"/>
    <w:rsid w:val="00F904C2"/>
    <w:rsid w:val="00F9682D"/>
    <w:rsid w:val="00F9739C"/>
    <w:rsid w:val="00F973C1"/>
    <w:rsid w:val="00FA21C3"/>
    <w:rsid w:val="00FC1FB6"/>
    <w:rsid w:val="00FC3F90"/>
    <w:rsid w:val="00FD3D91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AF6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061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4096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567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453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2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27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73705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394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93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242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563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793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324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8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41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2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9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322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395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787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569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8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74095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42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084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029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852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99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1192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948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715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0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3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6486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806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97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02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3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7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329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7046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77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11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6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859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024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70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9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65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8109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8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0952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00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4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16094\Documents\linkedin.com\in\gershom-gbadeb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MS34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rshomog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94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7A1088-2F0E-604F-BEBB-EC1C1D3063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2024-06-05T18:34:00Z</dcterms:created>
  <dcterms:modified xsi:type="dcterms:W3CDTF">2024-06-06T00:25:00Z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